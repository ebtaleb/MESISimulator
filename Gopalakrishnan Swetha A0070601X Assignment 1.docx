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7135" w14:textId="77777777" w:rsidR="00784CED" w:rsidRDefault="00831E6E">
      <w:pPr>
        <w:pStyle w:val="Title"/>
      </w:pPr>
      <w:r>
        <w:t>CS4223 Assignment 2</w:t>
      </w:r>
    </w:p>
    <w:p w14:paraId="3008CCDB" w14:textId="7807444D" w:rsidR="00092D13" w:rsidRDefault="006C223C" w:rsidP="00092D13">
      <w:pPr>
        <w:pStyle w:val="Heading1"/>
      </w:pPr>
      <w:r>
        <w:t>Introduction</w:t>
      </w:r>
    </w:p>
    <w:p w14:paraId="5CA7B5CA" w14:textId="6E3EE5A8" w:rsidR="00304F7A" w:rsidRDefault="00304F7A" w:rsidP="00092D13">
      <w:r w:rsidRPr="00304F7A">
        <w:rPr>
          <w:b/>
        </w:rPr>
        <w:t>Goal</w:t>
      </w:r>
      <w:r>
        <w:t xml:space="preserve">: </w:t>
      </w:r>
      <w:r w:rsidR="006C223C">
        <w:t>Simulate uniprocessor cache and multiprocessor with MSI and MESI cache coherence protocols</w:t>
      </w:r>
      <w:r>
        <w:t>.</w:t>
      </w:r>
    </w:p>
    <w:p w14:paraId="28F5E41F" w14:textId="6F258D4C" w:rsidR="00304F7A" w:rsidRDefault="006C223C" w:rsidP="00092D13">
      <w:pPr>
        <w:rPr>
          <w:b/>
        </w:rPr>
      </w:pPr>
      <w:r>
        <w:rPr>
          <w:b/>
        </w:rPr>
        <w:t>Assumptions made:</w:t>
      </w:r>
    </w:p>
    <w:p w14:paraId="6AC039D9" w14:textId="4322649F" w:rsidR="006C223C" w:rsidRDefault="006C223C" w:rsidP="006C223C">
      <w:pPr>
        <w:pStyle w:val="ListParagraph"/>
        <w:numPr>
          <w:ilvl w:val="0"/>
          <w:numId w:val="16"/>
        </w:numPr>
      </w:pPr>
      <w:r>
        <w:t xml:space="preserve">When C1 does a BusRdX and C2 in a M state needs to flush, C1 gets the data after 10 cycles. </w:t>
      </w:r>
      <w:bookmarkStart w:id="0" w:name="_GoBack"/>
      <w:bookmarkEnd w:id="0"/>
    </w:p>
    <w:p w14:paraId="7C3D35A7" w14:textId="7DF49874" w:rsidR="00784CED" w:rsidRDefault="006C223C">
      <w:pPr>
        <w:pStyle w:val="Heading1"/>
      </w:pPr>
      <w:r>
        <w:t>Implementation</w:t>
      </w:r>
    </w:p>
    <w:p w14:paraId="2B8987C3" w14:textId="15AEB771" w:rsidR="006C223C" w:rsidRPr="006C223C" w:rsidRDefault="006C223C" w:rsidP="006C223C">
      <w:r>
        <w:t>//what the processor, cache,  bus, etc. classes contain</w:t>
      </w:r>
    </w:p>
    <w:sectPr w:rsidR="006C223C" w:rsidRPr="006C223C" w:rsidSect="00DE5A53">
      <w:headerReference w:type="default" r:id="rId9"/>
      <w:pgSz w:w="12240" w:h="15840"/>
      <w:pgMar w:top="1440" w:right="1440" w:bottom="1440" w:left="1440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99A4B" w14:textId="77777777" w:rsidR="008C7F71" w:rsidRDefault="008C7F71" w:rsidP="00150D37">
      <w:pPr>
        <w:spacing w:after="0" w:line="240" w:lineRule="auto"/>
      </w:pPr>
      <w:r>
        <w:separator/>
      </w:r>
    </w:p>
  </w:endnote>
  <w:endnote w:type="continuationSeparator" w:id="0">
    <w:p w14:paraId="39013D7E" w14:textId="77777777" w:rsidR="008C7F71" w:rsidRDefault="008C7F71" w:rsidP="001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4099C1" w14:textId="77777777" w:rsidR="008C7F71" w:rsidRDefault="008C7F71" w:rsidP="00150D37">
      <w:pPr>
        <w:spacing w:after="0" w:line="240" w:lineRule="auto"/>
      </w:pPr>
      <w:r>
        <w:separator/>
      </w:r>
    </w:p>
  </w:footnote>
  <w:footnote w:type="continuationSeparator" w:id="0">
    <w:p w14:paraId="429C450D" w14:textId="77777777" w:rsidR="008C7F71" w:rsidRDefault="008C7F71" w:rsidP="001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</w:rPr>
      <w:alias w:val="Title"/>
      <w:tag w:val=""/>
      <w:id w:val="1116400235"/>
      <w:placeholder>
        <w:docPart w:val="8D05534EBF234EA588B0DF9A1FC168A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6EBFB12" w14:textId="0537BBFD" w:rsidR="00150D37" w:rsidRPr="00150D37" w:rsidRDefault="00831E6E">
        <w:pPr>
          <w:pStyle w:val="Header"/>
          <w:jc w:val="right"/>
          <w:rPr>
            <w:color w:val="A6A6A6" w:themeColor="background1" w:themeShade="A6"/>
          </w:rPr>
        </w:pPr>
        <w:r>
          <w:rPr>
            <w:color w:val="A6A6A6" w:themeColor="background1" w:themeShade="A6"/>
          </w:rPr>
          <w:t>Gopalakrishnan Swetha (A0070601X)</w:t>
        </w:r>
        <w:r w:rsidR="006C223C">
          <w:rPr>
            <w:color w:val="A6A6A6" w:themeColor="background1" w:themeShade="A6"/>
          </w:rPr>
          <w:br/>
        </w:r>
        <w:r>
          <w:rPr>
            <w:color w:val="A6A6A6" w:themeColor="background1" w:themeShade="A6"/>
          </w:rPr>
          <w:t>Elias Boutaleb ()</w:t>
        </w:r>
      </w:p>
    </w:sdtContent>
  </w:sdt>
  <w:p w14:paraId="360BCC9D" w14:textId="77777777" w:rsidR="00150D37" w:rsidRPr="00150D37" w:rsidRDefault="00150D37">
    <w:pPr>
      <w:pStyle w:val="Head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6714A4"/>
    <w:multiLevelType w:val="hybridMultilevel"/>
    <w:tmpl w:val="264231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77B28"/>
    <w:multiLevelType w:val="hybridMultilevel"/>
    <w:tmpl w:val="17E4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70372"/>
    <w:multiLevelType w:val="hybridMultilevel"/>
    <w:tmpl w:val="D5FA65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50FE5"/>
    <w:multiLevelType w:val="hybridMultilevel"/>
    <w:tmpl w:val="E21C0B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1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13"/>
    <w:rsid w:val="00026F20"/>
    <w:rsid w:val="000510C7"/>
    <w:rsid w:val="000526F2"/>
    <w:rsid w:val="00054D7D"/>
    <w:rsid w:val="0007562E"/>
    <w:rsid w:val="00092D13"/>
    <w:rsid w:val="000B1FF7"/>
    <w:rsid w:val="00117519"/>
    <w:rsid w:val="00150D37"/>
    <w:rsid w:val="00156AC2"/>
    <w:rsid w:val="00176A12"/>
    <w:rsid w:val="001C05A9"/>
    <w:rsid w:val="001D01DF"/>
    <w:rsid w:val="002201F9"/>
    <w:rsid w:val="002313F3"/>
    <w:rsid w:val="002D4900"/>
    <w:rsid w:val="002E24D4"/>
    <w:rsid w:val="002F56F9"/>
    <w:rsid w:val="00304F7A"/>
    <w:rsid w:val="00322ACF"/>
    <w:rsid w:val="003C6FD3"/>
    <w:rsid w:val="003E1C44"/>
    <w:rsid w:val="00403881"/>
    <w:rsid w:val="004441F2"/>
    <w:rsid w:val="005C6937"/>
    <w:rsid w:val="005D620A"/>
    <w:rsid w:val="006B26E7"/>
    <w:rsid w:val="006C223C"/>
    <w:rsid w:val="006D6C77"/>
    <w:rsid w:val="007074EA"/>
    <w:rsid w:val="00707FA2"/>
    <w:rsid w:val="00740383"/>
    <w:rsid w:val="00755388"/>
    <w:rsid w:val="00784CED"/>
    <w:rsid w:val="007E1859"/>
    <w:rsid w:val="00802021"/>
    <w:rsid w:val="00831E6E"/>
    <w:rsid w:val="00860A26"/>
    <w:rsid w:val="00874375"/>
    <w:rsid w:val="0089042A"/>
    <w:rsid w:val="00893B45"/>
    <w:rsid w:val="008C7F71"/>
    <w:rsid w:val="0091598A"/>
    <w:rsid w:val="00915C72"/>
    <w:rsid w:val="00925AC0"/>
    <w:rsid w:val="00993C1B"/>
    <w:rsid w:val="00A17677"/>
    <w:rsid w:val="00A1778E"/>
    <w:rsid w:val="00A571EC"/>
    <w:rsid w:val="00AD1384"/>
    <w:rsid w:val="00AD2B67"/>
    <w:rsid w:val="00B73326"/>
    <w:rsid w:val="00B878F2"/>
    <w:rsid w:val="00C070E9"/>
    <w:rsid w:val="00C7451E"/>
    <w:rsid w:val="00CB37E6"/>
    <w:rsid w:val="00CB3BBA"/>
    <w:rsid w:val="00CF1C8B"/>
    <w:rsid w:val="00D02AF7"/>
    <w:rsid w:val="00D25098"/>
    <w:rsid w:val="00D67EA5"/>
    <w:rsid w:val="00DA2595"/>
    <w:rsid w:val="00DD2F10"/>
    <w:rsid w:val="00DE5A53"/>
    <w:rsid w:val="00E171B2"/>
    <w:rsid w:val="00E373B6"/>
    <w:rsid w:val="00E674C9"/>
    <w:rsid w:val="00E91159"/>
    <w:rsid w:val="00EE6B66"/>
    <w:rsid w:val="00EF36E9"/>
    <w:rsid w:val="00F02B35"/>
    <w:rsid w:val="00F307B1"/>
    <w:rsid w:val="00F5728A"/>
    <w:rsid w:val="00F874DE"/>
    <w:rsid w:val="00FB013A"/>
    <w:rsid w:val="00FB6AB4"/>
    <w:rsid w:val="00FB79FC"/>
    <w:rsid w:val="00FC0750"/>
    <w:rsid w:val="00FD2ED0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0F68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9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92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156A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156A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156A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D37"/>
  </w:style>
  <w:style w:type="paragraph" w:styleId="Footer">
    <w:name w:val="footer"/>
    <w:basedOn w:val="Normal"/>
    <w:link w:val="FooterChar"/>
    <w:uiPriority w:val="99"/>
    <w:unhideWhenUsed/>
    <w:rsid w:val="00150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D37"/>
  </w:style>
  <w:style w:type="paragraph" w:styleId="DocumentMap">
    <w:name w:val="Document Map"/>
    <w:basedOn w:val="Normal"/>
    <w:link w:val="DocumentMapChar"/>
    <w:uiPriority w:val="99"/>
    <w:semiHidden/>
    <w:unhideWhenUsed/>
    <w:rsid w:val="00831E6E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E6E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eth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5534EBF234EA588B0DF9A1FC16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BA7B-17C8-4BD6-B2B3-29274682EC0E}"/>
      </w:docPartPr>
      <w:docPartBody>
        <w:p w:rsidR="001A2EFC" w:rsidRDefault="00B92F7E" w:rsidP="00B92F7E">
          <w:pPr>
            <w:pStyle w:val="8D05534EBF234EA588B0DF9A1FC168A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7E"/>
    <w:rsid w:val="001A2EFC"/>
    <w:rsid w:val="00B92F7E"/>
    <w:rsid w:val="00E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5534EBF234EA588B0DF9A1FC168A9">
    <w:name w:val="8D05534EBF234EA588B0DF9A1FC168A9"/>
    <w:rsid w:val="00B92F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\Users\Swetha\AppData\Roaming\Microsoft\Templates\Report design (blank).dotx</Template>
  <TotalTime>931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Gopalakrishnan Swetha (A0070601X)
Elias Boutaleb ()</dc:title>
  <dc:creator>Swetha</dc:creator>
  <cp:keywords/>
  <cp:lastModifiedBy>Swetha Gopalakrishnan</cp:lastModifiedBy>
  <cp:revision>31</cp:revision>
  <dcterms:created xsi:type="dcterms:W3CDTF">2014-09-27T06:24:00Z</dcterms:created>
  <dcterms:modified xsi:type="dcterms:W3CDTF">2014-11-18T07:19:00Z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